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1E" w:rsidRPr="00676DFA" w:rsidRDefault="00676DFA" w:rsidP="00676DFA">
      <w:pPr>
        <w:pStyle w:val="Paragraphedeliste"/>
        <w:numPr>
          <w:ilvl w:val="1"/>
          <w:numId w:val="1"/>
        </w:numPr>
        <w:rPr>
          <w:u w:val="single"/>
          <w:lang w:val="fr-CA"/>
        </w:rPr>
      </w:pPr>
      <w:r w:rsidRPr="00676DFA">
        <w:rPr>
          <w:u w:val="single"/>
          <w:lang w:val="fr-CA"/>
        </w:rPr>
        <w:t xml:space="preserve">La structuration de la démarche </w:t>
      </w:r>
    </w:p>
    <w:p w:rsidR="00676DFA" w:rsidRDefault="00676DFA">
      <w:pPr>
        <w:rPr>
          <w:lang w:val="fr-CA"/>
        </w:rPr>
      </w:pPr>
    </w:p>
    <w:p w:rsidR="00676DFA" w:rsidRDefault="00676DFA">
      <w:pPr>
        <w:rPr>
          <w:lang w:val="fr-CA"/>
        </w:rPr>
      </w:pPr>
    </w:p>
    <w:p w:rsidR="005A50B2" w:rsidRPr="006412AE" w:rsidRDefault="00CC2CB3">
      <w:pPr>
        <w:rPr>
          <w:sz w:val="26"/>
          <w:szCs w:val="26"/>
          <w:lang w:val="fr-CA"/>
        </w:rPr>
      </w:pPr>
      <w:r>
        <w:rPr>
          <w:noProof/>
          <w:color w:val="C00000"/>
          <w:lang w:val="fr-CA"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3124200</wp:posOffset>
                </wp:positionV>
                <wp:extent cx="352425" cy="276225"/>
                <wp:effectExtent l="9525" t="9525" r="9525" b="1905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D3591" id="AutoShape 11" o:spid="_x0000_s1026" style="position:absolute;margin-left:37.9pt;margin-top:246pt;width:27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177191,27968;47773,138113;177191,276225;304652,138113" o:connectangles="270,180,90,0" textboxrect="5037,2277,16557,13677"/>
              </v:shape>
            </w:pict>
          </mc:Fallback>
        </mc:AlternateContent>
      </w:r>
      <w:r>
        <w:rPr>
          <w:noProof/>
          <w:color w:val="C00000"/>
          <w:lang w:val="fr-CA"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2847975</wp:posOffset>
                </wp:positionV>
                <wp:extent cx="257175" cy="361950"/>
                <wp:effectExtent l="9525" t="9525" r="9525" b="952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36195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3304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AutoShape 10" o:spid="_x0000_s1026" type="#_x0000_t96" style="position:absolute;margin-left:7.9pt;margin-top:224.25pt;width:20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"/>
            </w:pict>
          </mc:Fallback>
        </mc:AlternateContent>
      </w:r>
      <w:r>
        <w:rPr>
          <w:noProof/>
          <w:color w:val="C00000"/>
          <w:lang w:val="fr-CA"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2667000</wp:posOffset>
                </wp:positionV>
                <wp:extent cx="352425" cy="205105"/>
                <wp:effectExtent l="19050" t="19050" r="19050" b="1397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05105"/>
                        </a:xfrm>
                        <a:custGeom>
                          <a:avLst/>
                          <a:gdLst>
                            <a:gd name="G0" fmla="+- 5400 0 0"/>
                            <a:gd name="G1" fmla="+- 8100 0 0"/>
                            <a:gd name="G2" fmla="+- 2700 0 0"/>
                            <a:gd name="G3" fmla="+- 9450 0 0"/>
                            <a:gd name="G4" fmla="+- 21600 0 8100"/>
                            <a:gd name="G5" fmla="+- 21600 0 9450"/>
                            <a:gd name="G6" fmla="+- 5400 21600 0"/>
                            <a:gd name="G7" fmla="*/ G6 1 2"/>
                            <a:gd name="G8" fmla="+- 21600 0 5400"/>
                            <a:gd name="G9" fmla="+- 21600 0 2700"/>
                            <a:gd name="T0" fmla="*/ G0 w 21600"/>
                            <a:gd name="T1" fmla="*/ G0 h 21600"/>
                            <a:gd name="T2" fmla="*/ G8 w 21600"/>
                            <a:gd name="T3" fmla="*/ G8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5400" y="5400"/>
                              </a:moveTo>
                              <a:lnTo>
                                <a:pt x="9450" y="5400"/>
                              </a:lnTo>
                              <a:lnTo>
                                <a:pt x="9450" y="2700"/>
                              </a:lnTo>
                              <a:lnTo>
                                <a:pt x="8100" y="2700"/>
                              </a:lnTo>
                              <a:lnTo>
                                <a:pt x="10800" y="0"/>
                              </a:lnTo>
                              <a:lnTo>
                                <a:pt x="13500" y="2700"/>
                              </a:lnTo>
                              <a:lnTo>
                                <a:pt x="12150" y="2700"/>
                              </a:lnTo>
                              <a:lnTo>
                                <a:pt x="12150" y="5400"/>
                              </a:lnTo>
                              <a:lnTo>
                                <a:pt x="16200" y="5400"/>
                              </a:lnTo>
                              <a:lnTo>
                                <a:pt x="16200" y="9450"/>
                              </a:lnTo>
                              <a:lnTo>
                                <a:pt x="18900" y="9450"/>
                              </a:lnTo>
                              <a:lnTo>
                                <a:pt x="18900" y="8100"/>
                              </a:lnTo>
                              <a:lnTo>
                                <a:pt x="21600" y="10800"/>
                              </a:lnTo>
                              <a:lnTo>
                                <a:pt x="18900" y="13500"/>
                              </a:lnTo>
                              <a:lnTo>
                                <a:pt x="18900" y="12150"/>
                              </a:lnTo>
                              <a:lnTo>
                                <a:pt x="16200" y="12150"/>
                              </a:lnTo>
                              <a:lnTo>
                                <a:pt x="16200" y="16200"/>
                              </a:lnTo>
                              <a:lnTo>
                                <a:pt x="12150" y="16200"/>
                              </a:lnTo>
                              <a:lnTo>
                                <a:pt x="12150" y="18900"/>
                              </a:lnTo>
                              <a:lnTo>
                                <a:pt x="13500" y="18900"/>
                              </a:lnTo>
                              <a:lnTo>
                                <a:pt x="10800" y="21600"/>
                              </a:lnTo>
                              <a:lnTo>
                                <a:pt x="8100" y="18900"/>
                              </a:lnTo>
                              <a:lnTo>
                                <a:pt x="9450" y="18900"/>
                              </a:lnTo>
                              <a:lnTo>
                                <a:pt x="9450" y="16200"/>
                              </a:lnTo>
                              <a:lnTo>
                                <a:pt x="5400" y="16200"/>
                              </a:lnTo>
                              <a:lnTo>
                                <a:pt x="5400" y="12150"/>
                              </a:lnTo>
                              <a:lnTo>
                                <a:pt x="2700" y="12150"/>
                              </a:lnTo>
                              <a:lnTo>
                                <a:pt x="2700" y="13500"/>
                              </a:lnTo>
                              <a:lnTo>
                                <a:pt x="0" y="10800"/>
                              </a:lnTo>
                              <a:lnTo>
                                <a:pt x="2700" y="8100"/>
                              </a:lnTo>
                              <a:lnTo>
                                <a:pt x="2700" y="9450"/>
                              </a:lnTo>
                              <a:lnTo>
                                <a:pt x="5400" y="9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C423F" id="AutoShape 9" o:spid="_x0000_s1026" style="position:absolute;margin-left:310.9pt;margin-top:210pt;width:27.75pt;height: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" path="m5400,5400r4050,l9450,2700r-1350,l10800,r2700,2700l12150,2700r,2700l16200,5400r,4050l18900,9450r,-1350l21600,10800r-2700,2700l18900,12150r-2700,l16200,16200r-4050,l12150,18900r1350,l10800,21600,8100,18900r1350,l9450,16200r-4050,l5400,12150r-2700,l2700,13500,,10800,2700,8100r,1350l5400,9450r,-4050xe">
                <v:stroke joinstyle="miter"/>
                <v:path o:connecttype="custom" o:connectlocs="352425,102553;176213,205105;0,102553;176213,0" o:connectangles="0,90,180,270" textboxrect="5400,5400,16200,16200"/>
              </v:shape>
            </w:pict>
          </mc:Fallback>
        </mc:AlternateContent>
      </w:r>
      <w:r>
        <w:rPr>
          <w:noProof/>
          <w:color w:val="C00000"/>
          <w:lang w:val="fr-CA"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2247900</wp:posOffset>
                </wp:positionV>
                <wp:extent cx="371475" cy="180975"/>
                <wp:effectExtent l="19050" t="9525" r="19050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18097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FAAF6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8" o:spid="_x0000_s1026" type="#_x0000_t54" style="position:absolute;margin-left:280.9pt;margin-top:177pt;width:29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"/>
            </w:pict>
          </mc:Fallback>
        </mc:AlternateContent>
      </w:r>
      <w:bookmarkStart w:id="0" w:name="_GoBack"/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1485900</wp:posOffset>
                </wp:positionV>
                <wp:extent cx="3162300" cy="1838325"/>
                <wp:effectExtent l="19050" t="19050" r="38100" b="47625"/>
                <wp:wrapSquare wrapText="bothSides"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183832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12F0A" id="Rectangle 2" o:spid="_x0000_s1026" style="position:absolute;margin-left:184.15pt;margin-top:117pt;width:249pt;height:14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" fillcolor="black [3200]" strokecolor="#f2f2f2 [3041]" strokeweight="3pt">
                <v:shadow on="t" color="#7f7f7f [1601]" opacity=".5" offset="1pt"/>
                <w10:wrap type="square"/>
              </v:rect>
            </w:pict>
          </mc:Fallback>
        </mc:AlternateContent>
      </w:r>
      <w:bookmarkEnd w:id="0"/>
      <w:r>
        <w:rPr>
          <w:noProof/>
          <w:color w:val="C00000"/>
          <w:lang w:val="fr-CA"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2667000</wp:posOffset>
                </wp:positionV>
                <wp:extent cx="1143000" cy="800100"/>
                <wp:effectExtent l="19050" t="19050" r="38100" b="476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6FDB7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6" o:spid="_x0000_s1026" type="#_x0000_t97" style="position:absolute;margin-left:-9.35pt;margin-top:210pt;width:90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" fillcolor="#c0504d [3205]" strokecolor="#f2f2f2 [3041]" strokeweight="3pt">
                <v:shadow on="t" color="#622423 [1605]" opacity=".5" offset="1pt"/>
                <v:textbox style="layout-flow:vertical-ideographic"/>
              </v:shape>
            </w:pict>
          </mc:Fallback>
        </mc:AlternateContent>
      </w:r>
      <w:r>
        <w:rPr>
          <w:noProof/>
          <w:color w:val="C00000"/>
          <w:lang w:val="fr-CA"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1971675</wp:posOffset>
                </wp:positionV>
                <wp:extent cx="1028700" cy="1143000"/>
                <wp:effectExtent l="19050" t="19050" r="38100" b="476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143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ED4F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5" o:spid="_x0000_s1026" type="#_x0000_t98" style="position:absolute;margin-left:262.9pt;margin-top:155.25pt;width:81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" fillcolor="#4f81bd [3204]" strokecolor="#f2f2f2 [3041]" strokeweight="3pt">
                <v:shadow on="t" color="#243f60 [1604]" opacity=".5" offset="1pt"/>
              </v:shape>
            </w:pict>
          </mc:Fallback>
        </mc:AlternateContent>
      </w:r>
      <w:r w:rsidRPr="006412AE">
        <w:rPr>
          <w:noProof/>
          <w:color w:val="C00000"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1371600</wp:posOffset>
                </wp:positionV>
                <wp:extent cx="1333500" cy="2447925"/>
                <wp:effectExtent l="19050" t="19050" r="38100" b="47625"/>
                <wp:wrapNone/>
                <wp:docPr id="1" name="AutoShape 3" descr="Fossile mar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2447925"/>
                        </a:xfrm>
                        <a:prstGeom prst="can">
                          <a:avLst>
                            <a:gd name="adj" fmla="val 72332"/>
                          </a:avLst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BD10D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3" o:spid="_x0000_s1026" type="#_x0000_t22" alt="Fossile marin" style="position:absolute;margin-left:-17.6pt;margin-top:108pt;width:105pt;height:1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" adj="8511" strokecolor="#f2f2f2 [3041]" strokeweight="3pt">
                <v:fill r:id="rId8" o:title="Fossile marin" recolor="t" type="tile"/>
                <v:shadow on="t" color="#4e6128 [1606]" opacity=".5" offset="1pt"/>
              </v:shape>
            </w:pict>
          </mc:Fallback>
        </mc:AlternateContent>
      </w:r>
      <w:r w:rsidR="005A50B2">
        <w:rPr>
          <w:lang w:val="fr-CA"/>
        </w:rPr>
        <w:t xml:space="preserve">   Le développement d une démarche qualité conduit progressivement </w:t>
      </w:r>
      <w:r w:rsidR="00F261D9">
        <w:rPr>
          <w:lang w:val="fr-CA"/>
        </w:rPr>
        <w:t>à ident</w:t>
      </w:r>
      <w:r w:rsidR="005A50B2">
        <w:rPr>
          <w:lang w:val="fr-CA"/>
        </w:rPr>
        <w:t xml:space="preserve">ifier </w:t>
      </w:r>
      <w:r w:rsidR="00F261D9">
        <w:rPr>
          <w:lang w:val="fr-CA"/>
        </w:rPr>
        <w:t xml:space="preserve">des structures nécessaires à l accompagnement ,la coordination </w:t>
      </w:r>
      <w:r w:rsidR="006412AE">
        <w:rPr>
          <w:sz w:val="26"/>
          <w:szCs w:val="26"/>
          <w:lang w:val="fr-CA"/>
        </w:rPr>
        <w:t>et le déploiement de la démarche</w:t>
      </w:r>
      <w:r w:rsidR="002C1096">
        <w:rPr>
          <w:sz w:val="26"/>
          <w:szCs w:val="26"/>
          <w:lang w:val="fr-CA"/>
        </w:rPr>
        <w:t>m</w:t>
      </w:r>
    </w:p>
    <w:sectPr w:rsidR="005A50B2" w:rsidRPr="006412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8A9" w:rsidRDefault="00A578A9">
      <w:r>
        <w:separator/>
      </w:r>
    </w:p>
  </w:endnote>
  <w:endnote w:type="continuationSeparator" w:id="0">
    <w:p w:rsidR="00A578A9" w:rsidRDefault="00A5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CE" w:rsidRDefault="00A519C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CE" w:rsidRDefault="00A519C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CE" w:rsidRDefault="00A519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8A9" w:rsidRDefault="00A578A9">
      <w:r>
        <w:separator/>
      </w:r>
    </w:p>
  </w:footnote>
  <w:footnote w:type="continuationSeparator" w:id="0">
    <w:p w:rsidR="00A578A9" w:rsidRDefault="00A57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CE" w:rsidRDefault="00A519C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CE" w:rsidRDefault="00A519C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CE" w:rsidRDefault="00A519C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E4C9B"/>
    <w:multiLevelType w:val="multilevel"/>
    <w:tmpl w:val="11DEB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FA"/>
    <w:rsid w:val="002C1096"/>
    <w:rsid w:val="002C4E1E"/>
    <w:rsid w:val="00387C9E"/>
    <w:rsid w:val="005A50B2"/>
    <w:rsid w:val="006412AE"/>
    <w:rsid w:val="00676DFA"/>
    <w:rsid w:val="00A519CE"/>
    <w:rsid w:val="00A578A9"/>
    <w:rsid w:val="00CC2CB3"/>
    <w:rsid w:val="00F2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7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2022-09-06T21:04:00Z</dcterms:created>
  <dcterms:modified xsi:type="dcterms:W3CDTF">2022-09-07T02:17:00Z</dcterms:modified>
</cp:coreProperties>
</file>